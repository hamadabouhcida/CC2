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CDDD" w14:textId="77777777" w:rsidR="00795BA9" w:rsidRDefault="005D04BB">
      <w:r>
        <w:rPr>
          <w:b/>
          <w:bCs/>
          <w:lang w:val="es-ES"/>
        </w:rPr>
        <w:t>1.</w:t>
      </w:r>
      <w:r>
        <w:rPr>
          <w:b/>
          <w:bCs/>
        </w:rPr>
        <w:t>Son propiedades distintivas de los microservicios las siguientes:</w:t>
      </w:r>
    </w:p>
    <w:p w14:paraId="2F74485D" w14:textId="77777777" w:rsidR="00795BA9" w:rsidRDefault="005D04BB">
      <w:r>
        <w:t>Los componentes son desplegables de forma independiente,</w:t>
      </w:r>
    </w:p>
    <w:p w14:paraId="1B08F0A7" w14:textId="77777777" w:rsidR="00795BA9" w:rsidRDefault="005D04BB">
      <w:r>
        <w:t xml:space="preserve"> Se organizan en torno a capacidades comerciales, </w:t>
      </w:r>
    </w:p>
    <w:p w14:paraId="4104FA7A" w14:textId="77777777" w:rsidR="00795BA9" w:rsidRDefault="005D04BB">
      <w:r>
        <w:t xml:space="preserve">Cada componente está asignado a un equipo de </w:t>
      </w:r>
      <w:r>
        <w:t>desarrolladores pequeño ,</w:t>
      </w:r>
    </w:p>
    <w:p w14:paraId="770A02EB" w14:textId="77777777" w:rsidR="00795BA9" w:rsidRDefault="005D04BB">
      <w:r>
        <w:t xml:space="preserve"> La gobernanza está descentralizada, </w:t>
      </w:r>
    </w:p>
    <w:p w14:paraId="561EE117" w14:textId="77777777" w:rsidR="00795BA9" w:rsidRDefault="005D04BB">
      <w:r>
        <w:t>La gestión de infraestructura puede automatizarse</w:t>
      </w:r>
    </w:p>
    <w:p w14:paraId="79AE0299" w14:textId="77777777" w:rsidR="00795BA9" w:rsidRDefault="005D04BB">
      <w:pPr>
        <w:rPr>
          <w:b/>
          <w:bCs/>
          <w:lang w:val="es-ES"/>
        </w:rPr>
      </w:pPr>
      <w:r>
        <w:rPr>
          <w:b/>
          <w:bCs/>
          <w:lang w:val="es-ES"/>
        </w:rPr>
        <w:t>2.SOAP es un protocolo estándar usado en el desarrollo de servicios web :</w:t>
      </w:r>
    </w:p>
    <w:p w14:paraId="23A6A038" w14:textId="77777777" w:rsidR="00795BA9" w:rsidRDefault="005D04BB">
      <w:pPr>
        <w:rPr>
          <w:lang w:val="es-ES"/>
        </w:rPr>
      </w:pPr>
      <w:r>
        <w:rPr>
          <w:lang w:val="es-ES"/>
        </w:rPr>
        <w:t>Verdado</w:t>
      </w:r>
    </w:p>
    <w:p w14:paraId="4A5D48E7" w14:textId="77777777" w:rsidR="00795BA9" w:rsidRDefault="005D04BB">
      <w:pPr>
        <w:rPr>
          <w:b/>
          <w:bCs/>
          <w:lang w:val="es-ES"/>
        </w:rPr>
      </w:pPr>
      <w:r>
        <w:rPr>
          <w:b/>
          <w:bCs/>
          <w:lang w:val="es-ES"/>
        </w:rPr>
        <w:t>3.Entre las buenas prácticas para el desarrollo de FaaS pode</w:t>
      </w:r>
      <w:r>
        <w:rPr>
          <w:b/>
          <w:bCs/>
          <w:lang w:val="es-ES"/>
        </w:rPr>
        <w:t>mos citar ...</w:t>
      </w:r>
    </w:p>
    <w:p w14:paraId="77C2A779" w14:textId="77777777" w:rsidR="00795BA9" w:rsidRDefault="005D04BB">
      <w:pPr>
        <w:rPr>
          <w:lang w:val="es-ES"/>
        </w:rPr>
      </w:pPr>
      <w:r>
        <w:rPr>
          <w:lang w:val="es-ES"/>
        </w:rPr>
        <w:t>Que cada función realice una sola acción,</w:t>
      </w:r>
    </w:p>
    <w:p w14:paraId="019FB9D5" w14:textId="77777777" w:rsidR="00795BA9" w:rsidRDefault="005D04BB">
      <w:pPr>
        <w:rPr>
          <w:lang w:val="es-ES"/>
        </w:rPr>
      </w:pPr>
      <w:r>
        <w:rPr>
          <w:lang w:val="es-ES"/>
        </w:rPr>
        <w:t xml:space="preserve"> Las funciones debe ser atómicas y no llamar a otras funciones,</w:t>
      </w:r>
    </w:p>
    <w:p w14:paraId="67A8D101" w14:textId="77777777" w:rsidR="00795BA9" w:rsidRDefault="005D04BB">
      <w:pPr>
        <w:rPr>
          <w:lang w:val="es-ES"/>
        </w:rPr>
      </w:pPr>
      <w:r>
        <w:rPr>
          <w:lang w:val="es-ES"/>
        </w:rPr>
        <w:t>Use sólo lo imprescindible en las funciones.</w:t>
      </w:r>
    </w:p>
    <w:p w14:paraId="52670F25" w14:textId="77777777" w:rsidR="00795BA9" w:rsidRDefault="005D04BB">
      <w:r>
        <w:rPr>
          <w:b/>
          <w:bCs/>
          <w:lang w:val="es-ES"/>
        </w:rPr>
        <w:t>4.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Cuáles son los elementos más comunes en una arquitectura microservicios?</w:t>
      </w:r>
    </w:p>
    <w:p w14:paraId="56BCE671" w14:textId="77777777" w:rsidR="00795BA9" w:rsidRDefault="005D04BB">
      <w:pPr>
        <w:rPr>
          <w:lang w:val="es-ES"/>
        </w:rPr>
      </w:pPr>
      <w:r>
        <w:rPr>
          <w:lang w:val="es-ES"/>
        </w:rPr>
        <w:t>Registro,</w:t>
      </w:r>
    </w:p>
    <w:p w14:paraId="27E15B63" w14:textId="77777777" w:rsidR="00795BA9" w:rsidRDefault="005D04BB">
      <w:pPr>
        <w:rPr>
          <w:lang w:val="es-ES"/>
        </w:rPr>
      </w:pPr>
      <w:r>
        <w:rPr>
          <w:lang w:val="es-ES"/>
        </w:rPr>
        <w:t>Balan</w:t>
      </w:r>
      <w:r>
        <w:rPr>
          <w:lang w:val="es-ES"/>
        </w:rPr>
        <w:t>ceador,</w:t>
      </w:r>
    </w:p>
    <w:p w14:paraId="0B7BB2BE" w14:textId="77777777" w:rsidR="00795BA9" w:rsidRDefault="005D04BB">
      <w:pPr>
        <w:rPr>
          <w:lang w:val="es-ES"/>
        </w:rPr>
      </w:pPr>
      <w:r>
        <w:rPr>
          <w:lang w:val="es-ES"/>
        </w:rPr>
        <w:t>Proxy inverso,</w:t>
      </w:r>
    </w:p>
    <w:p w14:paraId="2384EB55" w14:textId="77777777" w:rsidR="00795BA9" w:rsidRDefault="005D04BB">
      <w:pPr>
        <w:rPr>
          <w:lang w:val="es-ES"/>
        </w:rPr>
      </w:pPr>
      <w:r>
        <w:rPr>
          <w:lang w:val="es-ES"/>
        </w:rPr>
        <w:t>Bitácoras (logs),</w:t>
      </w:r>
    </w:p>
    <w:p w14:paraId="3D44DA38" w14:textId="77777777" w:rsidR="00795BA9" w:rsidRDefault="005D04BB">
      <w:pPr>
        <w:rPr>
          <w:lang w:val="es-ES"/>
        </w:rPr>
      </w:pPr>
      <w:r>
        <w:rPr>
          <w:lang w:val="es-ES"/>
        </w:rPr>
        <w:t>Servidores de configuraciones.</w:t>
      </w:r>
    </w:p>
    <w:p w14:paraId="157474FB" w14:textId="77777777" w:rsidR="00795BA9" w:rsidRDefault="005D04BB">
      <w:r>
        <w:rPr>
          <w:b/>
          <w:bCs/>
          <w:lang w:val="es-ES"/>
        </w:rPr>
        <w:t>5.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"Infraestructura como código" se refiere a que el hardware es modificable mediante la programación de su firmware.</w:t>
      </w:r>
    </w:p>
    <w:p w14:paraId="2FB88478" w14:textId="77777777" w:rsidR="00795BA9" w:rsidRDefault="005D04BB">
      <w:pPr>
        <w:rPr>
          <w:lang w:val="es-ES"/>
        </w:rPr>
      </w:pPr>
      <w:r>
        <w:rPr>
          <w:lang w:val="es-ES"/>
        </w:rPr>
        <w:t>Falso</w:t>
      </w:r>
    </w:p>
    <w:p w14:paraId="54BECDC7" w14:textId="77777777" w:rsidR="00795BA9" w:rsidRDefault="005D04BB">
      <w:r>
        <w:rPr>
          <w:b/>
          <w:bCs/>
          <w:lang w:val="es-ES"/>
        </w:rPr>
        <w:t>6.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 xml:space="preserve">Debido a las peculiaridades de la forma de </w:t>
      </w:r>
      <w:r>
        <w:rPr>
          <w:b/>
          <w:bCs/>
          <w:lang w:val="es-ES"/>
        </w:rPr>
        <w:t xml:space="preserve">explotación y desarrollo en el caso de software para SaaS ya no es necesario distinguir entre requisitos funcionales y no funcionales. </w:t>
      </w:r>
    </w:p>
    <w:p w14:paraId="36E9317F" w14:textId="77777777" w:rsidR="00795BA9" w:rsidRDefault="005D04BB">
      <w:r>
        <w:rPr>
          <w:lang w:val="es-ES"/>
        </w:rPr>
        <w:t>Falso</w:t>
      </w:r>
    </w:p>
    <w:p w14:paraId="2B1CA5B0" w14:textId="77777777" w:rsidR="00795BA9" w:rsidRDefault="005D04BB">
      <w:r>
        <w:rPr>
          <w:b/>
          <w:bCs/>
          <w:lang w:val="es-ES"/>
        </w:rPr>
        <w:t>7.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¿Qué ejemplos de aplicaciones NO están indicadas para ser implementadas basándose en serverless?</w:t>
      </w:r>
    </w:p>
    <w:p w14:paraId="050D0E88" w14:textId="77777777" w:rsidR="00795BA9" w:rsidRDefault="005D04BB">
      <w:r>
        <w:t>Telefonía,</w:t>
      </w:r>
    </w:p>
    <w:p w14:paraId="60F336B8" w14:textId="77777777" w:rsidR="00795BA9" w:rsidRDefault="005D04BB">
      <w:r>
        <w:t>Vid</w:t>
      </w:r>
      <w:r>
        <w:t>eoconferencia,</w:t>
      </w:r>
    </w:p>
    <w:p w14:paraId="6D871D56" w14:textId="77777777" w:rsidR="00795BA9" w:rsidRDefault="005D04BB">
      <w:r>
        <w:t>Monitorización de procesos industriales largos y críticos,</w:t>
      </w:r>
    </w:p>
    <w:p w14:paraId="737D6D0B" w14:textId="77777777" w:rsidR="00795BA9" w:rsidRDefault="005D04BB">
      <w:r>
        <w:t>Procesos que requieran grandes cantidades de memoria</w:t>
      </w:r>
    </w:p>
    <w:p w14:paraId="2DCD2221" w14:textId="77777777" w:rsidR="00795BA9" w:rsidRDefault="005D04BB">
      <w:r>
        <w:rPr>
          <w:b/>
          <w:bCs/>
          <w:lang w:val="es-ES"/>
        </w:rPr>
        <w:t>8.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El acrónimo SOA se corresponde con :</w:t>
      </w:r>
      <w:r>
        <w:rPr>
          <w:lang w:val="es-ES"/>
        </w:rPr>
        <w:t xml:space="preserve"> Service Oriented Architecture.</w:t>
      </w:r>
    </w:p>
    <w:p w14:paraId="31A30B74" w14:textId="77777777" w:rsidR="00795BA9" w:rsidRDefault="005D04BB">
      <w:r>
        <w:rPr>
          <w:b/>
          <w:bCs/>
          <w:lang w:val="es-ES"/>
        </w:rPr>
        <w:t>9.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 xml:space="preserve">Una de las propiedades más distinguidas de las </w:t>
      </w:r>
      <w:r>
        <w:rPr>
          <w:b/>
          <w:bCs/>
          <w:lang w:val="es-ES"/>
        </w:rPr>
        <w:t xml:space="preserve">arquitecturas monolíticas es que son propias para su escalabilidad en contextos multi-tenant. </w:t>
      </w:r>
    </w:p>
    <w:p w14:paraId="56FB3536" w14:textId="77777777" w:rsidR="00795BA9" w:rsidRDefault="005D04BB">
      <w:pPr>
        <w:rPr>
          <w:lang w:val="es-ES"/>
        </w:rPr>
      </w:pPr>
      <w:r>
        <w:rPr>
          <w:lang w:val="es-ES"/>
        </w:rPr>
        <w:lastRenderedPageBreak/>
        <w:t>Falso</w:t>
      </w:r>
    </w:p>
    <w:p w14:paraId="7E352ACF" w14:textId="77777777" w:rsidR="00795BA9" w:rsidRDefault="005D04BB">
      <w:pPr>
        <w:rPr>
          <w:b/>
          <w:bCs/>
          <w:lang w:val="es-ES"/>
        </w:rPr>
      </w:pPr>
      <w:r>
        <w:rPr>
          <w:b/>
          <w:bCs/>
          <w:lang w:val="es-ES"/>
        </w:rPr>
        <w:t>10.Cuáles son los formatos de representación de WebAssembly?</w:t>
      </w:r>
    </w:p>
    <w:p w14:paraId="58B8515E" w14:textId="77777777" w:rsidR="00795BA9" w:rsidRDefault="005D04BB">
      <w:r>
        <w:t>WASM: formato binario,</w:t>
      </w:r>
    </w:p>
    <w:p w14:paraId="32165AE4" w14:textId="77777777" w:rsidR="00795BA9" w:rsidRDefault="005D04BB">
      <w:r>
        <w:t>WAT: formato texto</w:t>
      </w:r>
    </w:p>
    <w:p w14:paraId="1EA9AB35" w14:textId="77777777" w:rsidR="00795BA9" w:rsidRDefault="005D04BB">
      <w:pPr>
        <w:rPr>
          <w:b/>
          <w:bCs/>
          <w:lang w:val="es-ES"/>
        </w:rPr>
      </w:pPr>
      <w:r>
        <w:rPr>
          <w:b/>
          <w:bCs/>
          <w:lang w:val="es-ES"/>
        </w:rPr>
        <w:t>11.Function as a Service es un tipo de servicio en C</w:t>
      </w:r>
      <w:r>
        <w:rPr>
          <w:b/>
          <w:bCs/>
          <w:lang w:val="es-ES"/>
        </w:rPr>
        <w:t>loud, que en realidad resulta equivalente a "serverless".</w:t>
      </w:r>
    </w:p>
    <w:p w14:paraId="6E19C394" w14:textId="77777777" w:rsidR="00795BA9" w:rsidRDefault="005D04BB">
      <w:pPr>
        <w:rPr>
          <w:lang w:val="es-ES"/>
        </w:rPr>
      </w:pPr>
      <w:r>
        <w:rPr>
          <w:lang w:val="es-ES"/>
        </w:rPr>
        <w:t>Falso</w:t>
      </w:r>
    </w:p>
    <w:p w14:paraId="6D70EEDD" w14:textId="77777777" w:rsidR="00795BA9" w:rsidRDefault="005D04BB">
      <w:pPr>
        <w:rPr>
          <w:b/>
          <w:bCs/>
          <w:lang w:val="es-ES"/>
        </w:rPr>
      </w:pPr>
      <w:r>
        <w:rPr>
          <w:b/>
          <w:bCs/>
          <w:lang w:val="es-ES"/>
        </w:rPr>
        <w:t>12.No es posible desplegar en cloud una aplicación cuya arquitectura sea monolítica.</w:t>
      </w:r>
    </w:p>
    <w:p w14:paraId="208875EB" w14:textId="77777777" w:rsidR="00795BA9" w:rsidRDefault="005D04BB">
      <w:pPr>
        <w:rPr>
          <w:lang w:val="es-ES"/>
        </w:rPr>
      </w:pPr>
      <w:r>
        <w:rPr>
          <w:lang w:val="es-ES"/>
        </w:rPr>
        <w:t>Falso</w:t>
      </w:r>
    </w:p>
    <w:p w14:paraId="2E2085EC" w14:textId="77777777" w:rsidR="00795BA9" w:rsidRDefault="005D04BB">
      <w:r>
        <w:rPr>
          <w:b/>
          <w:bCs/>
          <w:lang w:val="es-ES"/>
        </w:rPr>
        <w:t>13.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Una ventaja clara del modelo de arquitectura en tres capas es que esta división permite que el có</w:t>
      </w:r>
      <w:r>
        <w:rPr>
          <w:b/>
          <w:bCs/>
          <w:lang w:val="es-ES"/>
        </w:rPr>
        <w:t>digo de la capa intermedia sea reutilizable por múltiples aplicaciones.</w:t>
      </w:r>
    </w:p>
    <w:p w14:paraId="30BE8880" w14:textId="77777777" w:rsidR="00795BA9" w:rsidRDefault="005D04BB">
      <w:pPr>
        <w:rPr>
          <w:lang w:val="es-ES"/>
        </w:rPr>
      </w:pPr>
      <w:r>
        <w:rPr>
          <w:lang w:val="es-ES"/>
        </w:rPr>
        <w:t>Verdado</w:t>
      </w:r>
    </w:p>
    <w:p w14:paraId="18876135" w14:textId="77777777" w:rsidR="00795BA9" w:rsidRDefault="005D04BB">
      <w:r>
        <w:rPr>
          <w:b/>
          <w:bCs/>
          <w:lang w:val="es-ES"/>
        </w:rPr>
        <w:t>14.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Las capas del modelo de arquitectura tradicional en tres capas son ...</w:t>
      </w:r>
    </w:p>
    <w:p w14:paraId="1CA8E567" w14:textId="77777777" w:rsidR="00795BA9" w:rsidRDefault="005D04BB">
      <w:pPr>
        <w:rPr>
          <w:lang w:val="es-ES"/>
        </w:rPr>
      </w:pPr>
      <w:r>
        <w:rPr>
          <w:lang w:val="es-ES"/>
        </w:rPr>
        <w:t>Capa de presentación, Capa intermedia o de negocio, Capa de datos</w:t>
      </w:r>
    </w:p>
    <w:p w14:paraId="16756E45" w14:textId="77777777" w:rsidR="00795BA9" w:rsidRDefault="005D04BB">
      <w:r>
        <w:rPr>
          <w:b/>
          <w:bCs/>
          <w:lang w:val="es-ES"/>
        </w:rPr>
        <w:t>15.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Pueden afectar los virus a un s</w:t>
      </w:r>
      <w:r>
        <w:rPr>
          <w:b/>
          <w:bCs/>
          <w:lang w:val="es-ES"/>
        </w:rPr>
        <w:t>ervicio SaaS?</w:t>
      </w:r>
      <w:r>
        <w:rPr>
          <w:lang w:val="es-ES"/>
        </w:rPr>
        <w:t xml:space="preserve"> Verdado</w:t>
      </w:r>
    </w:p>
    <w:p w14:paraId="32141C57" w14:textId="77777777" w:rsidR="00795BA9" w:rsidRDefault="005D04BB">
      <w:r>
        <w:rPr>
          <w:b/>
          <w:bCs/>
          <w:lang w:val="es-ES"/>
        </w:rPr>
        <w:t>16.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Una de las ventajas del uso de SaaS es que el usuario tiene pleno control de sus datos y de la versión del software que ejecuta.</w:t>
      </w:r>
    </w:p>
    <w:p w14:paraId="48901630" w14:textId="77777777" w:rsidR="00795BA9" w:rsidRDefault="005D04BB">
      <w:pPr>
        <w:rPr>
          <w:lang w:val="es-ES"/>
        </w:rPr>
      </w:pPr>
      <w:r>
        <w:rPr>
          <w:lang w:val="es-ES"/>
        </w:rPr>
        <w:t>Falso</w:t>
      </w:r>
    </w:p>
    <w:p w14:paraId="5AB00E72" w14:textId="77777777" w:rsidR="00795BA9" w:rsidRDefault="005D04BB">
      <w:r>
        <w:rPr>
          <w:lang w:val="es-ES"/>
        </w:rPr>
        <w:t>17.</w:t>
      </w:r>
      <w:r>
        <w:t xml:space="preserve"> </w:t>
      </w:r>
      <w:r>
        <w:rPr>
          <w:lang w:val="es-ES"/>
        </w:rPr>
        <w:t>Entre las ventajas de una arquitectura en microservicios debemos señalar:</w:t>
      </w:r>
    </w:p>
    <w:p w14:paraId="2F27118B" w14:textId="77777777" w:rsidR="00795BA9" w:rsidRDefault="005D04BB">
      <w:pPr>
        <w:rPr>
          <w:lang w:val="es-ES"/>
        </w:rPr>
      </w:pPr>
      <w:r>
        <w:rPr>
          <w:lang w:val="es-ES"/>
        </w:rPr>
        <w:t>Modularización, Agilidad, Mantenimiento más sencillo</w:t>
      </w:r>
    </w:p>
    <w:p w14:paraId="08D8CB14" w14:textId="77777777" w:rsidR="00795BA9" w:rsidRDefault="005D04BB">
      <w:r>
        <w:rPr>
          <w:b/>
          <w:bCs/>
          <w:lang w:val="es-ES"/>
        </w:rPr>
        <w:t>18.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Microservicio es un término acuñado en 2010 referente a</w:t>
      </w:r>
    </w:p>
    <w:p w14:paraId="7FF37FF9" w14:textId="77777777" w:rsidR="00795BA9" w:rsidRDefault="005D04BB">
      <w:pPr>
        <w:rPr>
          <w:lang w:val="es-ES"/>
        </w:rPr>
      </w:pPr>
      <w:r>
        <w:rPr>
          <w:lang w:val="es-ES"/>
        </w:rPr>
        <w:t xml:space="preserve">Modelo de arquitectura software basado en un conjunto de servicios de despliegue independiente., </w:t>
      </w:r>
    </w:p>
    <w:p w14:paraId="3B817F20" w14:textId="77777777" w:rsidR="00795BA9" w:rsidRDefault="005D04BB">
      <w:pPr>
        <w:rPr>
          <w:lang w:val="es-ES"/>
        </w:rPr>
      </w:pPr>
      <w:r>
        <w:rPr>
          <w:lang w:val="es-ES"/>
        </w:rPr>
        <w:t>Entre sus características están el despliegue</w:t>
      </w:r>
      <w:r>
        <w:rPr>
          <w:lang w:val="es-ES"/>
        </w:rPr>
        <w:t xml:space="preserve"> automatizado y el control descentralizado de lenguajes y datos.</w:t>
      </w:r>
    </w:p>
    <w:p w14:paraId="71F6B847" w14:textId="77777777" w:rsidR="00795BA9" w:rsidRDefault="005D04BB">
      <w:r>
        <w:rPr>
          <w:b/>
          <w:bCs/>
          <w:lang w:val="es-ES"/>
        </w:rPr>
        <w:t>19.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Identifique los principales riesgos en el uso de FaaS</w:t>
      </w:r>
    </w:p>
    <w:p w14:paraId="21086AD7" w14:textId="77777777" w:rsidR="00795BA9" w:rsidRDefault="005D04BB">
      <w:pPr>
        <w:rPr>
          <w:lang w:val="es-ES"/>
        </w:rPr>
      </w:pPr>
      <w:r>
        <w:rPr>
          <w:lang w:val="es-ES"/>
        </w:rPr>
        <w:t xml:space="preserve">Dependencia del proveedor (usuario cautivo), </w:t>
      </w:r>
    </w:p>
    <w:p w14:paraId="5AF77513" w14:textId="77777777" w:rsidR="00795BA9" w:rsidRDefault="005D04BB">
      <w:pPr>
        <w:rPr>
          <w:lang w:val="es-ES"/>
        </w:rPr>
      </w:pPr>
      <w:r>
        <w:rPr>
          <w:lang w:val="es-ES"/>
        </w:rPr>
        <w:t>La tecnología es demasiado joven y puede sufrir cambios importantes</w:t>
      </w:r>
    </w:p>
    <w:p w14:paraId="625331DE" w14:textId="77777777" w:rsidR="00795BA9" w:rsidRDefault="005D04BB">
      <w:r>
        <w:rPr>
          <w:b/>
          <w:bCs/>
          <w:lang w:val="es-ES"/>
        </w:rPr>
        <w:t>20.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Una ventaja del</w:t>
      </w:r>
      <w:r>
        <w:rPr>
          <w:b/>
          <w:bCs/>
          <w:lang w:val="es-ES"/>
        </w:rPr>
        <w:t xml:space="preserve"> modelo de arquitectura en tres capas es que puede incrementar el tráfico de red.</w:t>
      </w:r>
    </w:p>
    <w:p w14:paraId="2CACF4EE" w14:textId="77777777" w:rsidR="00795BA9" w:rsidRDefault="005D04BB">
      <w:pPr>
        <w:rPr>
          <w:lang w:val="es-ES"/>
        </w:rPr>
      </w:pPr>
      <w:r>
        <w:rPr>
          <w:lang w:val="es-ES"/>
        </w:rPr>
        <w:t>Falso</w:t>
      </w:r>
    </w:p>
    <w:p w14:paraId="023D1BCB" w14:textId="77777777" w:rsidR="00795BA9" w:rsidRDefault="005D04BB">
      <w:pPr>
        <w:rPr>
          <w:lang w:val="es-ES"/>
        </w:rPr>
      </w:pPr>
      <w:r>
        <w:rPr>
          <w:lang w:val="es-ES"/>
        </w:rPr>
        <w:t xml:space="preserve">                          ----------------------------------------------------------------------------------</w:t>
      </w:r>
    </w:p>
    <w:p w14:paraId="7D5FD93D" w14:textId="77777777" w:rsidR="00795BA9" w:rsidRDefault="005D04BB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1.El principal concepto innovador de Spark es el de Resilie</w:t>
      </w:r>
      <w:r>
        <w:rPr>
          <w:b/>
          <w:bCs/>
          <w:lang w:val="es-ES"/>
        </w:rPr>
        <w:t>nt Distributed Dataset (RDD) que no es más que una implementación distribuida del concepto de dataframe de R, pero que soporta exactamente las mismas operaciones en formato distribuido.</w:t>
      </w:r>
    </w:p>
    <w:p w14:paraId="611DF697" w14:textId="77777777" w:rsidR="00795BA9" w:rsidRDefault="005D04BB">
      <w:pPr>
        <w:rPr>
          <w:lang w:val="es-ES"/>
        </w:rPr>
      </w:pPr>
      <w:r>
        <w:rPr>
          <w:lang w:val="es-ES"/>
        </w:rPr>
        <w:t>Falso</w:t>
      </w:r>
    </w:p>
    <w:p w14:paraId="5589F252" w14:textId="77777777" w:rsidR="00795BA9" w:rsidRDefault="005D04BB">
      <w:r>
        <w:rPr>
          <w:b/>
          <w:bCs/>
          <w:lang w:val="es-ES"/>
        </w:rPr>
        <w:t>2.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Cuáles son las principales interfaces para usar HDFS?</w:t>
      </w:r>
    </w:p>
    <w:p w14:paraId="28220A1C" w14:textId="77777777" w:rsidR="00795BA9" w:rsidRDefault="005D04BB">
      <w:r>
        <w:t xml:space="preserve">API </w:t>
      </w:r>
      <w:r>
        <w:t>de programación,Interfaz web, puerto 50070,Línea de órdenes: mandatos hadoop o hdfs</w:t>
      </w:r>
    </w:p>
    <w:p w14:paraId="3CEA913D" w14:textId="77777777" w:rsidR="00795BA9" w:rsidRDefault="005D04BB">
      <w:r>
        <w:rPr>
          <w:b/>
          <w:bCs/>
          <w:lang w:val="es-ES"/>
        </w:rPr>
        <w:t>3.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Se puede desplegar una infraestructura para big data usando contenedores?</w:t>
      </w:r>
    </w:p>
    <w:p w14:paraId="0DD2AC6D" w14:textId="77777777" w:rsidR="00795BA9" w:rsidRDefault="005D04BB">
      <w:r>
        <w:t>La respuesta correcta es:</w:t>
      </w:r>
      <w:r>
        <w:rPr>
          <w:lang w:val="es-ES"/>
        </w:rPr>
        <w:t xml:space="preserve"> </w:t>
      </w:r>
      <w:r>
        <w:rPr>
          <w:b/>
          <w:bCs/>
        </w:rPr>
        <w:t>Sí</w:t>
      </w:r>
    </w:p>
    <w:p w14:paraId="662D8E36" w14:textId="77777777" w:rsidR="00795BA9" w:rsidRDefault="005D04BB">
      <w:pPr>
        <w:rPr>
          <w:b/>
          <w:bCs/>
          <w:lang w:val="es-ES"/>
        </w:rPr>
      </w:pPr>
      <w:r>
        <w:rPr>
          <w:b/>
          <w:bCs/>
          <w:lang w:val="es-ES"/>
        </w:rPr>
        <w:t>4.La principal ventaja de Spark sobre Hadoop fue el cambio del len</w:t>
      </w:r>
      <w:r>
        <w:rPr>
          <w:b/>
          <w:bCs/>
          <w:lang w:val="es-ES"/>
        </w:rPr>
        <w:t>guaje de programación elegido para su implementación.</w:t>
      </w:r>
    </w:p>
    <w:p w14:paraId="7CB5ABCB" w14:textId="77777777" w:rsidR="00795BA9" w:rsidRDefault="005D04BB">
      <w:pPr>
        <w:rPr>
          <w:lang w:val="es-ES"/>
        </w:rPr>
      </w:pPr>
      <w:r>
        <w:rPr>
          <w:lang w:val="es-ES"/>
        </w:rPr>
        <w:t>Falso</w:t>
      </w:r>
    </w:p>
    <w:p w14:paraId="608C8673" w14:textId="77777777" w:rsidR="00795BA9" w:rsidRDefault="005D04BB">
      <w:r>
        <w:rPr>
          <w:b/>
          <w:bCs/>
          <w:lang w:val="es-ES"/>
        </w:rPr>
        <w:t>5.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Supongamos que disponemos de tantos recursos computacionales como se desee, entonces ¿se debe acelerar el cálculo de un proceso MapReduce usando el mayor número posible de procesos Map?</w:t>
      </w:r>
    </w:p>
    <w:p w14:paraId="0A0EE5CA" w14:textId="77777777" w:rsidR="00795BA9" w:rsidRDefault="005D04BB">
      <w:pPr>
        <w:rPr>
          <w:lang w:val="es-ES"/>
        </w:rPr>
      </w:pPr>
      <w:r>
        <w:rPr>
          <w:lang w:val="es-ES"/>
        </w:rPr>
        <w:t>No siem</w:t>
      </w:r>
      <w:r>
        <w:rPr>
          <w:lang w:val="es-ES"/>
        </w:rPr>
        <w:t>pre dado que podemos encontrarnos con particiones con un número de datos demasiado bajo (poco representativos)</w:t>
      </w:r>
    </w:p>
    <w:p w14:paraId="78921B18" w14:textId="77777777" w:rsidR="00795BA9" w:rsidRDefault="005D04BB">
      <w:r>
        <w:rPr>
          <w:b/>
          <w:bCs/>
          <w:lang w:val="es-ES"/>
        </w:rPr>
        <w:t>6.</w:t>
      </w:r>
      <w: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</w:t>
      </w:r>
      <w:r>
        <w:rPr>
          <w:b/>
          <w:bCs/>
        </w:rPr>
        <w:t>Cuál es el factor de aceleración (speedup) que, habitualmente, se obtiene en un algoritmo al codificarlo en Spark frente al mismo algoritmo en</w:t>
      </w:r>
      <w:r>
        <w:rPr>
          <w:b/>
          <w:bCs/>
        </w:rPr>
        <w:t xml:space="preserve"> Hadoop? (valor numérico)</w:t>
      </w:r>
    </w:p>
    <w:p w14:paraId="18266813" w14:textId="77777777" w:rsidR="00795BA9" w:rsidRDefault="005D04BB">
      <w:pPr>
        <w:rPr>
          <w:lang w:val="es-ES"/>
        </w:rPr>
      </w:pPr>
      <w:r>
        <w:rPr>
          <w:lang w:val="es-ES"/>
        </w:rPr>
        <w:t>La respuesta correcta es: 100</w:t>
      </w:r>
    </w:p>
    <w:p w14:paraId="14735A3A" w14:textId="77777777" w:rsidR="00795BA9" w:rsidRDefault="005D04BB">
      <w:r>
        <w:rPr>
          <w:b/>
          <w:bCs/>
          <w:lang w:val="es-ES"/>
        </w:rPr>
        <w:t>7.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Selecciona los tipos de problema que no sean (fácilmente) resolubles con Hadoop</w:t>
      </w:r>
    </w:p>
    <w:p w14:paraId="285914D3" w14:textId="77777777" w:rsidR="00795BA9" w:rsidRDefault="005D04BB">
      <w:pPr>
        <w:rPr>
          <w:lang w:val="es-ES"/>
        </w:rPr>
      </w:pPr>
      <w:r>
        <w:rPr>
          <w:lang w:val="es-ES"/>
        </w:rPr>
        <w:t>Procesos iterativos,</w:t>
      </w:r>
    </w:p>
    <w:p w14:paraId="7C80AD81" w14:textId="77777777" w:rsidR="00795BA9" w:rsidRDefault="005D04BB">
      <w:pPr>
        <w:rPr>
          <w:lang w:val="es-ES"/>
        </w:rPr>
      </w:pPr>
      <w:r>
        <w:rPr>
          <w:lang w:val="es-ES"/>
        </w:rPr>
        <w:t>Procesos interactivos,</w:t>
      </w:r>
    </w:p>
    <w:p w14:paraId="6F8D194F" w14:textId="77777777" w:rsidR="00795BA9" w:rsidRDefault="005D04BB">
      <w:pPr>
        <w:rPr>
          <w:lang w:val="es-ES"/>
        </w:rPr>
      </w:pPr>
      <w:r>
        <w:rPr>
          <w:lang w:val="es-ES"/>
        </w:rPr>
        <w:t>Procesamiento de grados,</w:t>
      </w:r>
    </w:p>
    <w:p w14:paraId="1310D7D3" w14:textId="77777777" w:rsidR="00795BA9" w:rsidRDefault="005D04BB">
      <w:pPr>
        <w:rPr>
          <w:lang w:val="es-ES"/>
        </w:rPr>
      </w:pPr>
      <w:r>
        <w:rPr>
          <w:lang w:val="es-ES"/>
        </w:rPr>
        <w:t>Ajedrez</w:t>
      </w:r>
    </w:p>
    <w:p w14:paraId="08347154" w14:textId="77777777" w:rsidR="00795BA9" w:rsidRDefault="005D04BB">
      <w:r>
        <w:rPr>
          <w:b/>
          <w:bCs/>
          <w:lang w:val="es-ES"/>
        </w:rPr>
        <w:t>8.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Indica el nombre del framework de Big</w:t>
      </w:r>
      <w:r>
        <w:rPr>
          <w:b/>
          <w:bCs/>
          <w:lang w:val="es-ES"/>
        </w:rPr>
        <w:t xml:space="preserve"> Data del que es propio el esquema de operaciones que se refleja en la figura:</w:t>
      </w:r>
    </w:p>
    <w:p w14:paraId="5EEC556B" w14:textId="77777777" w:rsidR="00795BA9" w:rsidRDefault="005D04BB">
      <w:pPr>
        <w:rPr>
          <w:lang w:val="es-ES"/>
        </w:rPr>
      </w:pPr>
      <w:r>
        <w:rPr>
          <w:lang w:val="es-ES"/>
        </w:rPr>
        <w:t>La respuesta correcta es: Hadoop</w:t>
      </w:r>
    </w:p>
    <w:p w14:paraId="2B95C2AA" w14:textId="77777777" w:rsidR="00795BA9" w:rsidRDefault="005D04BB">
      <w:r>
        <w:rPr>
          <w:b/>
          <w:bCs/>
          <w:lang w:val="es-ES"/>
        </w:rPr>
        <w:t>9.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Escribe el nombre de la unidad de información que es mil millones de veces mayor que 1 TB (una única palabra).</w:t>
      </w:r>
    </w:p>
    <w:p w14:paraId="2B59B09A" w14:textId="77777777" w:rsidR="00795BA9" w:rsidRDefault="005D04BB">
      <w:pPr>
        <w:rPr>
          <w:lang w:val="es-ES"/>
        </w:rPr>
      </w:pPr>
      <w:r>
        <w:rPr>
          <w:lang w:val="es-ES"/>
        </w:rPr>
        <w:t>Zettabyte</w:t>
      </w:r>
    </w:p>
    <w:p w14:paraId="2AD8CA4E" w14:textId="77777777" w:rsidR="00795BA9" w:rsidRDefault="005D04BB">
      <w:r>
        <w:rPr>
          <w:b/>
          <w:bCs/>
          <w:lang w:val="es-ES"/>
        </w:rPr>
        <w:t>10.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 xml:space="preserve">Big Data se </w:t>
      </w:r>
      <w:r>
        <w:rPr>
          <w:b/>
          <w:bCs/>
          <w:lang w:val="es-ES"/>
        </w:rPr>
        <w:t>refiere al estudio y diseño de sistemas y métodos para computación de conjuntos de datos cuyas propiedades suponen un reto  las capacidades de los ordenadores convencionales para analizar dichos datos y extraer valor no trivial de los mismos.</w:t>
      </w:r>
    </w:p>
    <w:p w14:paraId="59D5DB51" w14:textId="77777777" w:rsidR="00795BA9" w:rsidRDefault="005D04BB">
      <w:pPr>
        <w:rPr>
          <w:lang w:val="es-ES"/>
        </w:rPr>
      </w:pPr>
      <w:r>
        <w:rPr>
          <w:lang w:val="es-ES"/>
        </w:rPr>
        <w:t xml:space="preserve">La respuesta </w:t>
      </w:r>
      <w:r>
        <w:rPr>
          <w:lang w:val="es-ES"/>
        </w:rPr>
        <w:t>correcta es 'Falso'</w:t>
      </w:r>
    </w:p>
    <w:p w14:paraId="7C4B891D" w14:textId="77777777" w:rsidR="00795BA9" w:rsidRDefault="00795BA9">
      <w:pPr>
        <w:rPr>
          <w:b/>
          <w:bCs/>
          <w:lang w:val="es-ES"/>
        </w:rPr>
      </w:pPr>
    </w:p>
    <w:p w14:paraId="78D823CE" w14:textId="77777777" w:rsidR="00795BA9" w:rsidRDefault="005D04BB">
      <w:r>
        <w:rPr>
          <w:b/>
          <w:bCs/>
          <w:lang w:val="es-ES"/>
        </w:rPr>
        <w:lastRenderedPageBreak/>
        <w:t>11.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En relación con MapReduce:</w:t>
      </w:r>
    </w:p>
    <w:p w14:paraId="16E282DC" w14:textId="77777777" w:rsidR="00795BA9" w:rsidRDefault="005D04BB">
      <w:pPr>
        <w:rPr>
          <w:lang w:val="es-ES"/>
        </w:rPr>
      </w:pPr>
      <w:r>
        <w:rPr>
          <w:lang w:val="es-ES"/>
        </w:rPr>
        <w:t>No es aplicable a todo tipo de problemas,</w:t>
      </w:r>
    </w:p>
    <w:p w14:paraId="0AC2F07E" w14:textId="77777777" w:rsidR="00795BA9" w:rsidRDefault="005D04BB">
      <w:pPr>
        <w:rPr>
          <w:lang w:val="es-ES"/>
        </w:rPr>
      </w:pPr>
      <w:r>
        <w:rPr>
          <w:lang w:val="es-ES"/>
        </w:rPr>
        <w:t xml:space="preserve"> Es aplicable a todos los conjuntos de datos que puedan representarse como pares &lt;clave, valor&gt;.</w:t>
      </w:r>
    </w:p>
    <w:p w14:paraId="7390B895" w14:textId="77777777" w:rsidR="00795BA9" w:rsidRDefault="005D04BB">
      <w:r>
        <w:rPr>
          <w:b/>
          <w:bCs/>
          <w:lang w:val="es-ES"/>
        </w:rPr>
        <w:t>12.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Se puede implementar una aplicación blockchain sobre un servi</w:t>
      </w:r>
      <w:r>
        <w:rPr>
          <w:b/>
          <w:bCs/>
          <w:lang w:val="es-ES"/>
        </w:rPr>
        <w:t>cio DaaS con un SGBD relacional?</w:t>
      </w:r>
    </w:p>
    <w:p w14:paraId="12062FC8" w14:textId="77777777" w:rsidR="00795BA9" w:rsidRDefault="005D04BB">
      <w:pPr>
        <w:rPr>
          <w:lang w:val="es-ES"/>
        </w:rPr>
      </w:pPr>
      <w:r>
        <w:rPr>
          <w:lang w:val="es-ES"/>
        </w:rPr>
        <w:t>La respuesta correcta es 'Falso'</w:t>
      </w:r>
    </w:p>
    <w:p w14:paraId="1263C4AE" w14:textId="77777777" w:rsidR="00795BA9" w:rsidRDefault="005D04BB">
      <w:r>
        <w:rPr>
          <w:b/>
          <w:bCs/>
          <w:lang w:val="es-ES"/>
        </w:rPr>
        <w:t>13.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A partir de la versión 2.0 Hadoop introdujo Yarn (Data Operating System) como una forma de mejorar el uso y rendimiento de HDFS.</w:t>
      </w:r>
    </w:p>
    <w:p w14:paraId="187D0375" w14:textId="77777777" w:rsidR="00795BA9" w:rsidRDefault="005D04BB">
      <w:pPr>
        <w:rPr>
          <w:lang w:val="es-ES"/>
        </w:rPr>
      </w:pPr>
      <w:r>
        <w:rPr>
          <w:lang w:val="es-ES"/>
        </w:rPr>
        <w:t>La respuesta correcta es 'Falso'</w:t>
      </w:r>
    </w:p>
    <w:p w14:paraId="0EFA547B" w14:textId="77777777" w:rsidR="00795BA9" w:rsidRDefault="005D04BB">
      <w:r>
        <w:rPr>
          <w:b/>
          <w:bCs/>
          <w:lang w:val="es-ES"/>
        </w:rPr>
        <w:t>14.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 xml:space="preserve">¿En qué </w:t>
      </w:r>
      <w:r>
        <w:rPr>
          <w:b/>
          <w:bCs/>
          <w:lang w:val="es-ES"/>
        </w:rPr>
        <w:t>lenguaje de programación está implementado Spark?</w:t>
      </w:r>
    </w:p>
    <w:p w14:paraId="3487B645" w14:textId="77777777" w:rsidR="00795BA9" w:rsidRDefault="005D04BB">
      <w:pPr>
        <w:rPr>
          <w:lang w:val="es-ES"/>
        </w:rPr>
      </w:pPr>
      <w:r>
        <w:rPr>
          <w:lang w:val="es-ES"/>
        </w:rPr>
        <w:t>La respuesta correcta es: Scala</w:t>
      </w:r>
    </w:p>
    <w:p w14:paraId="556848C3" w14:textId="77777777" w:rsidR="00795BA9" w:rsidRDefault="005D04BB">
      <w:r>
        <w:rPr>
          <w:b/>
          <w:bCs/>
          <w:lang w:val="es-ES"/>
        </w:rPr>
        <w:t>15.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Si el formato en que están representados los datos de mi problema (almacenados en HDFS) no es en pares (clave, valor) el problema no puede ser resuelto con MapReduce</w:t>
      </w:r>
    </w:p>
    <w:p w14:paraId="1CBC368F" w14:textId="77777777" w:rsidR="00795BA9" w:rsidRDefault="005D04BB">
      <w:pPr>
        <w:rPr>
          <w:lang w:val="es-ES"/>
        </w:rPr>
      </w:pPr>
      <w:r>
        <w:rPr>
          <w:lang w:val="es-ES"/>
        </w:rPr>
        <w:t>La r</w:t>
      </w:r>
      <w:r>
        <w:rPr>
          <w:lang w:val="es-ES"/>
        </w:rPr>
        <w:t>espuesta correcta es 'Falso'</w:t>
      </w:r>
    </w:p>
    <w:p w14:paraId="7B85DDFE" w14:textId="77777777" w:rsidR="00795BA9" w:rsidRDefault="005D04BB">
      <w:r>
        <w:rPr>
          <w:b/>
          <w:bCs/>
          <w:lang w:val="es-ES"/>
        </w:rPr>
        <w:t>16.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El programador de aplicaciones MapReduce:</w:t>
      </w:r>
    </w:p>
    <w:p w14:paraId="59A25581" w14:textId="77777777" w:rsidR="00795BA9" w:rsidRDefault="005D04BB">
      <w:pPr>
        <w:rPr>
          <w:lang w:val="es-ES"/>
        </w:rPr>
      </w:pPr>
      <w:r>
        <w:rPr>
          <w:lang w:val="es-ES"/>
        </w:rPr>
        <w:t>Debe concentrar la creatividad es en el diseño de las funciones Map y Reduce</w:t>
      </w:r>
    </w:p>
    <w:p w14:paraId="43B715FF" w14:textId="77777777" w:rsidR="00795BA9" w:rsidRDefault="005D04BB">
      <w:r>
        <w:rPr>
          <w:b/>
          <w:bCs/>
          <w:lang w:val="es-ES"/>
        </w:rPr>
        <w:t>17.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Selecciona los componentes principales de Spark :</w:t>
      </w:r>
    </w:p>
    <w:p w14:paraId="61D3B333" w14:textId="77777777" w:rsidR="00795BA9" w:rsidRDefault="005D04BB">
      <w:r>
        <w:t>Spark SQL,</w:t>
      </w:r>
      <w:r>
        <w:rPr>
          <w:lang w:val="fr-FR"/>
        </w:rPr>
        <w:t xml:space="preserve"> </w:t>
      </w:r>
      <w:r>
        <w:t>Spark Streaming,</w:t>
      </w:r>
      <w:r>
        <w:rPr>
          <w:lang w:val="fr-FR"/>
        </w:rPr>
        <w:t xml:space="preserve"> </w:t>
      </w:r>
      <w:r>
        <w:t>MLLib,</w:t>
      </w:r>
      <w:r>
        <w:rPr>
          <w:lang w:val="fr-FR"/>
        </w:rPr>
        <w:t xml:space="preserve"> </w:t>
      </w:r>
      <w:r>
        <w:t>GraphX,</w:t>
      </w:r>
      <w:r>
        <w:rPr>
          <w:lang w:val="fr-FR"/>
        </w:rPr>
        <w:t xml:space="preserve"> </w:t>
      </w:r>
      <w:r>
        <w:t>Spark C</w:t>
      </w:r>
      <w:r>
        <w:t>ore</w:t>
      </w:r>
    </w:p>
    <w:p w14:paraId="118E8405" w14:textId="77777777" w:rsidR="00795BA9" w:rsidRDefault="005D04BB">
      <w:r>
        <w:rPr>
          <w:b/>
          <w:bCs/>
          <w:lang w:val="es-ES"/>
        </w:rPr>
        <w:t>18.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El enfoque tradicional para resolver problemas con cantidades ingentes de datos se basaba en el uso de recursos "High Performance Computing". ¿Cuál es la relación entre HPC y MapReduce?</w:t>
      </w:r>
    </w:p>
    <w:p w14:paraId="236B7B26" w14:textId="77777777" w:rsidR="00795BA9" w:rsidRDefault="005D04BB">
      <w:r>
        <w:t>HPC siempre obtiene las soluciones más eficientes computaciona</w:t>
      </w:r>
      <w:r>
        <w:t>lmente</w:t>
      </w:r>
      <w:r>
        <w:rPr>
          <w:lang w:val="es-ES"/>
        </w:rPr>
        <w:t xml:space="preserve">, </w:t>
      </w:r>
      <w:r>
        <w:t>pero el coste de desarrollo suele ser más elevado.</w:t>
      </w:r>
    </w:p>
    <w:p w14:paraId="6D6037A5" w14:textId="77777777" w:rsidR="00795BA9" w:rsidRDefault="005D04BB">
      <w:r>
        <w:t>Por su facilidad, MapReduce es accesible para un número mayor de programadores</w:t>
      </w:r>
      <w:r>
        <w:rPr>
          <w:lang w:val="es-ES"/>
        </w:rPr>
        <w:t>.</w:t>
      </w:r>
    </w:p>
    <w:p w14:paraId="1F43A2CA" w14:textId="77777777" w:rsidR="00795BA9" w:rsidRDefault="005D04BB">
      <w:r>
        <w:rPr>
          <w:b/>
          <w:bCs/>
          <w:lang w:val="es-ES"/>
        </w:rPr>
        <w:t>19.</w:t>
      </w:r>
      <w: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</w:t>
      </w:r>
      <w:r>
        <w:rPr>
          <w:b/>
          <w:bCs/>
        </w:rPr>
        <w:t>De entre las técnicas clásicas de diseño de algoritmos la más parecida en filosofía a MapReduce es la descomposic</w:t>
      </w:r>
      <w:r>
        <w:rPr>
          <w:b/>
          <w:bCs/>
        </w:rPr>
        <w:t>ión propia de la Programación Dinámica.</w:t>
      </w:r>
    </w:p>
    <w:p w14:paraId="00C8DDF4" w14:textId="77777777" w:rsidR="00795BA9" w:rsidRDefault="005D04BB">
      <w:r>
        <w:t>La respuesta correcta es 'Falso'</w:t>
      </w:r>
    </w:p>
    <w:p w14:paraId="34F78074" w14:textId="77777777" w:rsidR="00795BA9" w:rsidRDefault="005D04BB">
      <w:r>
        <w:rPr>
          <w:b/>
          <w:bCs/>
          <w:lang w:val="es-ES"/>
        </w:rPr>
        <w:t>20.</w:t>
      </w:r>
      <w:r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fr-DZ"/>
        </w:rPr>
        <w:t xml:space="preserve"> </w:t>
      </w:r>
      <w:r>
        <w:rPr>
          <w:b/>
          <w:bCs/>
        </w:rPr>
        <w:t>Qué podemos aseverar sobre Hadoop?</w:t>
      </w:r>
    </w:p>
    <w:p w14:paraId="1607BF6E" w14:textId="77777777" w:rsidR="00795BA9" w:rsidRDefault="005D04BB">
      <w:r>
        <w:t> Sólo es aplicable para procesos en Batch,</w:t>
      </w:r>
    </w:p>
    <w:p w14:paraId="4247A368" w14:textId="77777777" w:rsidR="00795BA9" w:rsidRDefault="005D04BB">
      <w:r>
        <w:t>Su velocidad es inferior a la de Spark en la mayoría de las aplicaciones</w:t>
      </w:r>
    </w:p>
    <w:p w14:paraId="5154B711" w14:textId="77777777" w:rsidR="00795BA9" w:rsidRDefault="005D04BB">
      <w:r>
        <w:rPr>
          <w:b/>
          <w:bCs/>
          <w:lang w:val="es-ES"/>
        </w:rPr>
        <w:t>21.</w:t>
      </w:r>
      <w: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</w:t>
      </w:r>
      <w:r>
        <w:rPr>
          <w:b/>
          <w:bCs/>
        </w:rPr>
        <w:t>Selecciona las herramien</w:t>
      </w:r>
      <w:r>
        <w:rPr>
          <w:b/>
          <w:bCs/>
        </w:rPr>
        <w:t>tas que forman parte del ecosistema Apache Hadoop</w:t>
      </w:r>
    </w:p>
    <w:p w14:paraId="39FFE716" w14:textId="77777777" w:rsidR="00795BA9" w:rsidRDefault="005D04BB">
      <w:r>
        <w:t>Hbase,</w:t>
      </w:r>
    </w:p>
    <w:p w14:paraId="2950FDA7" w14:textId="77777777" w:rsidR="00795BA9" w:rsidRDefault="005D04BB">
      <w:r>
        <w:t>Hive,</w:t>
      </w:r>
    </w:p>
    <w:p w14:paraId="231FAE29" w14:textId="77777777" w:rsidR="00795BA9" w:rsidRDefault="005D04BB">
      <w:r>
        <w:lastRenderedPageBreak/>
        <w:t>Pig,</w:t>
      </w:r>
    </w:p>
    <w:p w14:paraId="1169211B" w14:textId="77777777" w:rsidR="00795BA9" w:rsidRDefault="005D04BB">
      <w:r>
        <w:t>ZooKeeper</w:t>
      </w:r>
    </w:p>
    <w:p w14:paraId="0927C3DB" w14:textId="77777777" w:rsidR="00795BA9" w:rsidRDefault="005D04BB">
      <w:r>
        <w:rPr>
          <w:lang w:val="es-ES"/>
        </w:rPr>
        <w:t>22.</w:t>
      </w:r>
      <w:r>
        <w:t xml:space="preserve"> </w:t>
      </w:r>
      <w:r>
        <w:rPr>
          <w:lang w:val="es-ES"/>
        </w:rPr>
        <w:t>La tecnología blockchain sólo sirve, esencialmente, para implementar criptomonedas.</w:t>
      </w:r>
    </w:p>
    <w:p w14:paraId="55916121" w14:textId="77777777" w:rsidR="00795BA9" w:rsidRDefault="005D04BB">
      <w:pPr>
        <w:rPr>
          <w:lang w:val="es-ES"/>
        </w:rPr>
      </w:pPr>
      <w:r>
        <w:rPr>
          <w:lang w:val="es-ES"/>
        </w:rPr>
        <w:t>Falso</w:t>
      </w:r>
    </w:p>
    <w:p w14:paraId="45480E26" w14:textId="77777777" w:rsidR="00795BA9" w:rsidRDefault="005D04BB">
      <w:r>
        <w:rPr>
          <w:b/>
          <w:bCs/>
          <w:lang w:val="es-ES"/>
        </w:rPr>
        <w:t>23.</w:t>
      </w:r>
      <w: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 xml:space="preserve"> </w:t>
      </w:r>
      <w:r>
        <w:rPr>
          <w:b/>
          <w:bCs/>
        </w:rPr>
        <w:t>Hadoop File System (HDFS):</w:t>
      </w:r>
    </w:p>
    <w:p w14:paraId="78539581" w14:textId="77777777" w:rsidR="00795BA9" w:rsidRDefault="005D04BB">
      <w:r>
        <w:t xml:space="preserve">Es robusto y puede usarse con múltiples marcos de </w:t>
      </w:r>
      <w:r>
        <w:t>trabajo MapReduce</w:t>
      </w:r>
    </w:p>
    <w:p w14:paraId="399B5D91" w14:textId="77777777" w:rsidR="00795BA9" w:rsidRDefault="005D04BB">
      <w:r>
        <w:rPr>
          <w:b/>
          <w:bCs/>
          <w:lang w:val="es-ES"/>
        </w:rPr>
        <w:t>24.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Sobre Big Data podemos indicar:</w:t>
      </w:r>
    </w:p>
    <w:p w14:paraId="18614624" w14:textId="77777777" w:rsidR="00795BA9" w:rsidRDefault="005D04BB">
      <w:pPr>
        <w:rPr>
          <w:lang w:val="es-ES"/>
        </w:rPr>
      </w:pPr>
      <w:r>
        <w:rPr>
          <w:lang w:val="es-ES"/>
        </w:rPr>
        <w:t>Sobre Big Data podemos indicar:</w:t>
      </w:r>
    </w:p>
    <w:p w14:paraId="66CC8AF9" w14:textId="77777777" w:rsidR="00795BA9" w:rsidRDefault="00795BA9">
      <w:pPr>
        <w:rPr>
          <w:lang w:val="es-ES"/>
        </w:rPr>
      </w:pPr>
    </w:p>
    <w:p w14:paraId="4FFC5FA0" w14:textId="77777777" w:rsidR="00795BA9" w:rsidRDefault="00795BA9">
      <w:pPr>
        <w:rPr>
          <w:lang w:val="es-ES"/>
        </w:rPr>
      </w:pPr>
    </w:p>
    <w:sectPr w:rsidR="00795BA9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DD8D9" w14:textId="77777777" w:rsidR="005D04BB" w:rsidRDefault="005D04BB">
      <w:pPr>
        <w:spacing w:after="0" w:line="240" w:lineRule="auto"/>
      </w:pPr>
      <w:r>
        <w:separator/>
      </w:r>
    </w:p>
  </w:endnote>
  <w:endnote w:type="continuationSeparator" w:id="0">
    <w:p w14:paraId="73207FBA" w14:textId="77777777" w:rsidR="005D04BB" w:rsidRDefault="005D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0C90B" w14:textId="77777777" w:rsidR="005D04BB" w:rsidRDefault="005D04B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835B42F" w14:textId="77777777" w:rsidR="005D04BB" w:rsidRDefault="005D0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95BA9"/>
    <w:rsid w:val="005D04BB"/>
    <w:rsid w:val="00795BA9"/>
    <w:rsid w:val="00D8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11DA"/>
  <w15:docId w15:val="{33E58EAE-EEE3-477D-974E-8DF503F3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DZ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pPr>
      <w:ind w:left="720"/>
    </w:pPr>
  </w:style>
  <w:style w:type="paragraph" w:styleId="NormalWeb">
    <w:name w:val="Normal (Web)"/>
    <w:basedOn w:val="Normal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2</cp:revision>
  <dcterms:created xsi:type="dcterms:W3CDTF">2021-06-14T15:20:00Z</dcterms:created>
  <dcterms:modified xsi:type="dcterms:W3CDTF">2021-06-14T15:20:00Z</dcterms:modified>
</cp:coreProperties>
</file>